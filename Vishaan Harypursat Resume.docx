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E003" w14:textId="77777777" w:rsidR="00C55D85" w:rsidRDefault="00C55D85" w:rsidP="00DD5F82">
      <w:pPr>
        <w:pStyle w:val="GraphicAnchor"/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160"/>
        <w:gridCol w:w="1195"/>
        <w:gridCol w:w="2848"/>
        <w:gridCol w:w="606"/>
        <w:gridCol w:w="3271"/>
      </w:tblGrid>
      <w:tr w:rsidR="008C58C0" w14:paraId="15C467E9" w14:textId="77777777" w:rsidTr="0066141D">
        <w:trPr>
          <w:trHeight w:val="50"/>
        </w:trPr>
        <w:tc>
          <w:tcPr>
            <w:tcW w:w="3355" w:type="dxa"/>
            <w:gridSpan w:val="2"/>
            <w:tcBorders>
              <w:top w:val="single" w:sz="12" w:space="0" w:color="000000" w:themeColor="text1"/>
            </w:tcBorders>
          </w:tcPr>
          <w:p w14:paraId="7B7F5BBB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2"/>
            <w:tcBorders>
              <w:top w:val="single" w:sz="12" w:space="0" w:color="000000" w:themeColor="text1"/>
            </w:tcBorders>
          </w:tcPr>
          <w:p w14:paraId="5FEF07A6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tcBorders>
              <w:top w:val="single" w:sz="12" w:space="0" w:color="000000" w:themeColor="text1"/>
            </w:tcBorders>
          </w:tcPr>
          <w:p w14:paraId="700548BD" w14:textId="77777777" w:rsidR="008C58C0" w:rsidRPr="00CA1480" w:rsidRDefault="008C58C0" w:rsidP="008C58C0">
            <w:pPr>
              <w:pStyle w:val="TableSmallRows"/>
            </w:pPr>
          </w:p>
        </w:tc>
      </w:tr>
      <w:tr w:rsidR="00E8212E" w14:paraId="6EEF503F" w14:textId="77777777" w:rsidTr="0066141D">
        <w:trPr>
          <w:trHeight w:val="648"/>
        </w:trPr>
        <w:tc>
          <w:tcPr>
            <w:tcW w:w="3355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2AD302D4" w14:textId="1FD8A01F" w:rsidR="00E8212E" w:rsidRDefault="00FF5582" w:rsidP="004A2A78">
            <w:pPr>
              <w:jc w:val="center"/>
            </w:pPr>
            <w:r>
              <w:t>480.826.9299</w:t>
            </w:r>
          </w:p>
        </w:tc>
        <w:tc>
          <w:tcPr>
            <w:tcW w:w="34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C2046CB" w14:textId="594C60ED" w:rsidR="00E8212E" w:rsidRPr="00FF5582" w:rsidRDefault="00FF5582" w:rsidP="004A2A78">
            <w:pPr>
              <w:jc w:val="center"/>
              <w:rPr>
                <w:sz w:val="18"/>
                <w:szCs w:val="18"/>
              </w:rPr>
            </w:pPr>
            <w:r w:rsidRPr="00FF5582">
              <w:rPr>
                <w:sz w:val="18"/>
                <w:szCs w:val="18"/>
              </w:rPr>
              <w:t>vishaanharypursat@</w:t>
            </w:r>
            <w:r w:rsidR="003C79CA">
              <w:rPr>
                <w:sz w:val="18"/>
                <w:szCs w:val="18"/>
              </w:rPr>
              <w:t>g</w:t>
            </w:r>
            <w:r w:rsidRPr="00FF5582">
              <w:rPr>
                <w:sz w:val="18"/>
                <w:szCs w:val="18"/>
              </w:rPr>
              <w:t>mail.com</w:t>
            </w:r>
          </w:p>
        </w:tc>
        <w:tc>
          <w:tcPr>
            <w:tcW w:w="3271" w:type="dxa"/>
            <w:tcBorders>
              <w:left w:val="single" w:sz="12" w:space="0" w:color="000000" w:themeColor="text1"/>
            </w:tcBorders>
            <w:vAlign w:val="center"/>
          </w:tcPr>
          <w:p w14:paraId="7D48DA65" w14:textId="4D2AD153" w:rsidR="00E8212E" w:rsidRDefault="00EC44B9" w:rsidP="004A2A78">
            <w:pPr>
              <w:jc w:val="center"/>
            </w:pPr>
            <w:r>
              <w:t>San Tan Valley</w:t>
            </w:r>
            <w:r w:rsidR="00FF5582">
              <w:t>, AZ</w:t>
            </w:r>
          </w:p>
        </w:tc>
      </w:tr>
      <w:tr w:rsidR="008C58C0" w14:paraId="5AA231BD" w14:textId="77777777" w:rsidTr="0066141D">
        <w:trPr>
          <w:trHeight w:val="50"/>
        </w:trPr>
        <w:tc>
          <w:tcPr>
            <w:tcW w:w="3355" w:type="dxa"/>
            <w:gridSpan w:val="2"/>
            <w:tcBorders>
              <w:bottom w:val="single" w:sz="12" w:space="0" w:color="000000" w:themeColor="text1"/>
            </w:tcBorders>
          </w:tcPr>
          <w:p w14:paraId="6DE66EF4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2"/>
            <w:tcBorders>
              <w:bottom w:val="single" w:sz="12" w:space="0" w:color="000000" w:themeColor="text1"/>
            </w:tcBorders>
          </w:tcPr>
          <w:p w14:paraId="3C3B8066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tcBorders>
              <w:bottom w:val="single" w:sz="12" w:space="0" w:color="000000" w:themeColor="text1"/>
            </w:tcBorders>
          </w:tcPr>
          <w:p w14:paraId="51B9A956" w14:textId="77777777" w:rsidR="008C58C0" w:rsidRPr="00CA1480" w:rsidRDefault="008C58C0" w:rsidP="008C58C0">
            <w:pPr>
              <w:pStyle w:val="TableSmallRows"/>
            </w:pPr>
          </w:p>
        </w:tc>
      </w:tr>
      <w:tr w:rsidR="0075458C" w14:paraId="0A94C864" w14:textId="77777777" w:rsidTr="00B760C6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2160" w:type="dxa"/>
            <w:tcBorders>
              <w:bottom w:val="single" w:sz="12" w:space="0" w:color="auto"/>
            </w:tcBorders>
          </w:tcPr>
          <w:p w14:paraId="1B5B1646" w14:textId="77777777" w:rsidR="0075458C" w:rsidRDefault="00000000" w:rsidP="0019071C">
            <w:pPr>
              <w:pStyle w:val="Heading1"/>
            </w:pPr>
            <w:sdt>
              <w:sdtPr>
                <w:id w:val="306284188"/>
                <w:placeholder>
                  <w:docPart w:val="95D2281A285D43ECA4ECF5FC028E2E71"/>
                </w:placeholder>
                <w:temporary/>
                <w:showingPlcHdr/>
                <w15:appearance w15:val="hidden"/>
              </w:sdtPr>
              <w:sdtContent>
                <w:r w:rsidR="001705BA">
                  <w:t>Objective</w:t>
                </w:r>
              </w:sdtContent>
            </w:sdt>
          </w:p>
        </w:tc>
        <w:tc>
          <w:tcPr>
            <w:tcW w:w="7906" w:type="dxa"/>
            <w:gridSpan w:val="4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0724384" w14:textId="5D4330FF" w:rsidR="0075458C" w:rsidRDefault="00760770" w:rsidP="001705BA">
            <w:r w:rsidRPr="00760770">
              <w:t>With over a decade of experience in the fitness industry, I bring a strong foundation in client relationship management and business acumen. Eager to transition into cybersecurity, I aim to leverage my unique skill set to safeguard digital and physical assets with a particular emphasis on client trust and confidentiality.</w:t>
            </w:r>
          </w:p>
        </w:tc>
      </w:tr>
      <w:tr w:rsidR="0075458C" w14:paraId="0A2B3414" w14:textId="77777777" w:rsidTr="00B760C6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951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8D868F7" w14:textId="77777777" w:rsidR="0075458C" w:rsidRDefault="00000000" w:rsidP="0019071C">
            <w:pPr>
              <w:pStyle w:val="Heading1"/>
            </w:pPr>
            <w:sdt>
              <w:sdtPr>
                <w:id w:val="-1975742575"/>
                <w:placeholder>
                  <w:docPart w:val="E5C77061D5F341D8A4DC22F3C91DD4FE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4B466D32" w14:textId="3434223D" w:rsidR="00E0090A" w:rsidRDefault="004509AD" w:rsidP="003C79CA">
            <w:pPr>
              <w:ind w:left="0"/>
            </w:pPr>
            <w:r w:rsidRPr="003C79CA">
              <w:rPr>
                <w:b/>
                <w:bCs/>
              </w:rPr>
              <w:t xml:space="preserve">CompTIA Security+ </w:t>
            </w:r>
            <w:r>
              <w:rPr>
                <w:b/>
                <w:bCs/>
              </w:rPr>
              <w:t>Certificate – completed 2023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="00E0090A">
              <w:rPr>
                <w:b/>
                <w:bCs/>
              </w:rPr>
              <w:t>Google Cybersecurity Certificate – completed 2023</w:t>
            </w:r>
          </w:p>
          <w:p w14:paraId="62BE3F9A" w14:textId="77777777" w:rsidR="00E0090A" w:rsidRDefault="00E0090A" w:rsidP="003C79CA">
            <w:pPr>
              <w:ind w:left="0"/>
            </w:pPr>
          </w:p>
          <w:p w14:paraId="73DB4C05" w14:textId="6ECFA068" w:rsidR="00134F2E" w:rsidRPr="00134F2E" w:rsidRDefault="00134F2E" w:rsidP="004509AD">
            <w:pPr>
              <w:ind w:left="0"/>
              <w:rPr>
                <w:b/>
                <w:bCs/>
              </w:rPr>
            </w:pPr>
            <w:r w:rsidRPr="00134F2E">
              <w:rPr>
                <w:b/>
                <w:bCs/>
              </w:rPr>
              <w:t>Personal Training &amp; Nutrition Certifications</w:t>
            </w:r>
          </w:p>
          <w:p w14:paraId="2A486854" w14:textId="75B2BB6A" w:rsidR="004509AD" w:rsidRPr="004509AD" w:rsidRDefault="00886C31" w:rsidP="004509AD">
            <w:pPr>
              <w:pStyle w:val="ListParagraph"/>
              <w:numPr>
                <w:ilvl w:val="0"/>
                <w:numId w:val="14"/>
              </w:numPr>
            </w:pPr>
            <w:r>
              <w:t>Available upon request.</w:t>
            </w:r>
            <w:r w:rsidR="004509AD">
              <w:br/>
            </w:r>
          </w:p>
          <w:p w14:paraId="16344251" w14:textId="43979BFF" w:rsidR="00760770" w:rsidRPr="00760770" w:rsidRDefault="00760770" w:rsidP="004509AD">
            <w:pPr>
              <w:pStyle w:val="Heading3"/>
              <w:ind w:left="0"/>
              <w:rPr>
                <w:rFonts w:asciiTheme="minorHAnsi" w:hAnsiTheme="minorHAnsi"/>
                <w:bCs/>
              </w:rPr>
            </w:pPr>
            <w:r w:rsidRPr="00760770">
              <w:rPr>
                <w:rFonts w:asciiTheme="minorHAnsi" w:hAnsiTheme="minorHAnsi"/>
                <w:bCs/>
              </w:rPr>
              <w:t>BSc in Sport and Exercise Science</w:t>
            </w:r>
          </w:p>
          <w:p w14:paraId="02EE471F" w14:textId="6DE0E1AD" w:rsidR="00065726" w:rsidRDefault="00760770" w:rsidP="004509AD">
            <w:pPr>
              <w:ind w:left="0"/>
            </w:pPr>
            <w:r w:rsidRPr="00760770">
              <w:rPr>
                <w:bCs/>
              </w:rPr>
              <w:t>The University of Auckland, Auckland, New Zealand (2010 – 2012)</w:t>
            </w:r>
          </w:p>
        </w:tc>
      </w:tr>
      <w:tr w:rsidR="0075458C" w14:paraId="19CA465B" w14:textId="77777777" w:rsidTr="00E0090A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6798AA4" w14:textId="77777777" w:rsidR="0075458C" w:rsidRDefault="00000000" w:rsidP="0019071C">
            <w:pPr>
              <w:pStyle w:val="Heading1"/>
            </w:pPr>
            <w:sdt>
              <w:sdtPr>
                <w:id w:val="1616246336"/>
                <w:placeholder>
                  <w:docPart w:val="DA95859090E44A3A9F568A806CB39FE3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Key Skills</w:t>
                </w:r>
              </w:sdtContent>
            </w:sdt>
          </w:p>
        </w:tc>
        <w:tc>
          <w:tcPr>
            <w:tcW w:w="404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41E322D5" w14:textId="77777777" w:rsidR="0075458C" w:rsidRDefault="00084744" w:rsidP="00084744">
            <w:r>
              <w:rPr>
                <w:b/>
                <w:bCs/>
              </w:rPr>
              <w:t>Technical Skills</w:t>
            </w:r>
          </w:p>
          <w:p w14:paraId="6FB45C68" w14:textId="77777777" w:rsidR="00084744" w:rsidRDefault="00084744" w:rsidP="00760770">
            <w:pPr>
              <w:pStyle w:val="ListParagraph"/>
              <w:numPr>
                <w:ilvl w:val="0"/>
                <w:numId w:val="14"/>
              </w:numPr>
            </w:pPr>
            <w:r>
              <w:t>Cybersecurity and Asset Management</w:t>
            </w:r>
          </w:p>
          <w:p w14:paraId="57226279" w14:textId="77777777" w:rsidR="00084744" w:rsidRDefault="00084744" w:rsidP="00760770">
            <w:pPr>
              <w:pStyle w:val="ListParagraph"/>
              <w:numPr>
                <w:ilvl w:val="0"/>
                <w:numId w:val="14"/>
              </w:numPr>
            </w:pPr>
            <w:r>
              <w:t>SQL</w:t>
            </w:r>
          </w:p>
          <w:p w14:paraId="7E2D811C" w14:textId="77777777" w:rsidR="00084744" w:rsidRDefault="00084744" w:rsidP="00760770">
            <w:pPr>
              <w:pStyle w:val="ListParagraph"/>
              <w:numPr>
                <w:ilvl w:val="0"/>
                <w:numId w:val="14"/>
              </w:numPr>
            </w:pPr>
            <w:r>
              <w:t>Kali Linux</w:t>
            </w:r>
          </w:p>
          <w:p w14:paraId="637D0817" w14:textId="77777777" w:rsidR="00084744" w:rsidRDefault="00084744" w:rsidP="00760770">
            <w:pPr>
              <w:pStyle w:val="ListParagraph"/>
              <w:numPr>
                <w:ilvl w:val="0"/>
                <w:numId w:val="14"/>
              </w:numPr>
            </w:pPr>
            <w:r>
              <w:t>Python</w:t>
            </w:r>
          </w:p>
          <w:p w14:paraId="2E1F6A3A" w14:textId="30C94E18" w:rsidR="00084744" w:rsidRDefault="00084744" w:rsidP="00760770">
            <w:pPr>
              <w:pStyle w:val="ListParagraph"/>
              <w:numPr>
                <w:ilvl w:val="0"/>
                <w:numId w:val="14"/>
              </w:numPr>
            </w:pPr>
            <w:r>
              <w:t>Bash</w:t>
            </w:r>
            <w:r w:rsidR="00760770">
              <w:t xml:space="preserve"> Shell</w:t>
            </w:r>
          </w:p>
          <w:p w14:paraId="4D1D504D" w14:textId="77777777" w:rsidR="00084744" w:rsidRDefault="00084744" w:rsidP="00760770">
            <w:pPr>
              <w:pStyle w:val="ListParagraph"/>
              <w:numPr>
                <w:ilvl w:val="0"/>
                <w:numId w:val="14"/>
              </w:numPr>
            </w:pPr>
            <w:r>
              <w:t>Suricata</w:t>
            </w:r>
          </w:p>
          <w:p w14:paraId="365573C8" w14:textId="77777777" w:rsidR="00084744" w:rsidRDefault="00084744" w:rsidP="00760770">
            <w:pPr>
              <w:pStyle w:val="ListParagraph"/>
              <w:numPr>
                <w:ilvl w:val="0"/>
                <w:numId w:val="14"/>
              </w:numPr>
            </w:pPr>
            <w:r>
              <w:t>Wireshark</w:t>
            </w:r>
          </w:p>
          <w:p w14:paraId="4AE6E0E5" w14:textId="77777777" w:rsidR="00084744" w:rsidRDefault="00084744" w:rsidP="00760770">
            <w:pPr>
              <w:pStyle w:val="ListParagraph"/>
              <w:numPr>
                <w:ilvl w:val="0"/>
                <w:numId w:val="14"/>
              </w:numPr>
            </w:pPr>
            <w:r>
              <w:t>Splunk</w:t>
            </w:r>
          </w:p>
          <w:p w14:paraId="0466B297" w14:textId="77777777" w:rsidR="00084744" w:rsidRDefault="00084744" w:rsidP="00760770">
            <w:pPr>
              <w:pStyle w:val="ListParagraph"/>
              <w:numPr>
                <w:ilvl w:val="0"/>
                <w:numId w:val="14"/>
              </w:numPr>
            </w:pPr>
            <w:r>
              <w:t>Google Chronicle</w:t>
            </w:r>
          </w:p>
          <w:p w14:paraId="059E7963" w14:textId="2DA275FB" w:rsidR="00760770" w:rsidRPr="00084744" w:rsidRDefault="00760770" w:rsidP="00760770">
            <w:pPr>
              <w:pStyle w:val="ListParagraph"/>
              <w:numPr>
                <w:ilvl w:val="0"/>
                <w:numId w:val="14"/>
              </w:numPr>
            </w:pPr>
            <w:r>
              <w:t>NIST CSF, NIST RMF, NIST S.P. 800-53. OWASP Principles</w:t>
            </w:r>
          </w:p>
        </w:tc>
        <w:tc>
          <w:tcPr>
            <w:tcW w:w="386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4F62826D" w14:textId="77777777" w:rsidR="00760770" w:rsidRDefault="00760770" w:rsidP="00760770">
            <w:r>
              <w:rPr>
                <w:b/>
                <w:bCs/>
              </w:rPr>
              <w:t>Soft Skills</w:t>
            </w:r>
          </w:p>
          <w:p w14:paraId="3587B8AA" w14:textId="77777777" w:rsidR="00760770" w:rsidRDefault="00760770" w:rsidP="00760770">
            <w:pPr>
              <w:pStyle w:val="ListParagraph"/>
              <w:numPr>
                <w:ilvl w:val="0"/>
                <w:numId w:val="14"/>
              </w:numPr>
            </w:pPr>
            <w:r>
              <w:t>Effective Communicator</w:t>
            </w:r>
          </w:p>
          <w:p w14:paraId="7DBD070F" w14:textId="77777777" w:rsidR="00760770" w:rsidRDefault="00760770" w:rsidP="00760770">
            <w:pPr>
              <w:pStyle w:val="ListParagraph"/>
              <w:numPr>
                <w:ilvl w:val="0"/>
                <w:numId w:val="14"/>
              </w:numPr>
            </w:pPr>
            <w:r>
              <w:t>Skilled Collaborator</w:t>
            </w:r>
          </w:p>
          <w:p w14:paraId="13C5907A" w14:textId="7F83A96E" w:rsidR="00760770" w:rsidRDefault="00760770" w:rsidP="00760770">
            <w:pPr>
              <w:pStyle w:val="ListParagraph"/>
              <w:numPr>
                <w:ilvl w:val="0"/>
                <w:numId w:val="14"/>
              </w:numPr>
            </w:pPr>
            <w:r>
              <w:t>Solutions Oriented</w:t>
            </w:r>
          </w:p>
          <w:p w14:paraId="49A0EA90" w14:textId="77777777" w:rsidR="00760770" w:rsidRDefault="00760770" w:rsidP="00760770">
            <w:pPr>
              <w:pStyle w:val="ListParagraph"/>
              <w:numPr>
                <w:ilvl w:val="0"/>
                <w:numId w:val="14"/>
              </w:numPr>
            </w:pPr>
            <w:r>
              <w:t>Rapid and Adaptive Learner</w:t>
            </w:r>
          </w:p>
          <w:p w14:paraId="3F28C2E9" w14:textId="554A116D" w:rsidR="00760770" w:rsidRPr="00760770" w:rsidRDefault="00760770" w:rsidP="00760770">
            <w:pPr>
              <w:pStyle w:val="ListParagraph"/>
              <w:numPr>
                <w:ilvl w:val="0"/>
                <w:numId w:val="14"/>
              </w:numPr>
            </w:pPr>
            <w:r>
              <w:t>High Achiever</w:t>
            </w:r>
          </w:p>
        </w:tc>
      </w:tr>
      <w:tr w:rsidR="0075458C" w14:paraId="02723977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08"/>
        </w:trPr>
        <w:tc>
          <w:tcPr>
            <w:tcW w:w="2160" w:type="dxa"/>
            <w:tcBorders>
              <w:top w:val="single" w:sz="12" w:space="0" w:color="auto"/>
            </w:tcBorders>
          </w:tcPr>
          <w:p w14:paraId="7FF9BF23" w14:textId="77777777" w:rsidR="0075458C" w:rsidRDefault="00000000" w:rsidP="0019071C">
            <w:pPr>
              <w:pStyle w:val="Heading1"/>
            </w:pPr>
            <w:sdt>
              <w:sdtPr>
                <w:id w:val="1061677347"/>
                <w:placeholder>
                  <w:docPart w:val="6621040915604C2DA8713A0A2868E277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Experience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3EB2042E" w14:textId="7DA34676" w:rsidR="0075458C" w:rsidRDefault="00760770" w:rsidP="00084744">
            <w:pPr>
              <w:ind w:left="0"/>
              <w:rPr>
                <w:b/>
                <w:bCs/>
              </w:rPr>
            </w:pPr>
            <w:r w:rsidRPr="00760770">
              <w:rPr>
                <w:b/>
                <w:bCs/>
              </w:rPr>
              <w:t>Technical and Cybersecurity Support within Personal Training (2011-2023)</w:t>
            </w:r>
            <w:r w:rsidR="00975139" w:rsidRPr="00084744">
              <w:rPr>
                <w:b/>
                <w:bCs/>
              </w:rPr>
              <w:br/>
              <w:t xml:space="preserve">New Zealand and USA </w:t>
            </w:r>
          </w:p>
          <w:p w14:paraId="68249D30" w14:textId="77777777" w:rsidR="0041150D" w:rsidRPr="00084744" w:rsidRDefault="0041150D" w:rsidP="00084744">
            <w:pPr>
              <w:ind w:left="0"/>
            </w:pPr>
          </w:p>
          <w:p w14:paraId="7BE684DF" w14:textId="12914251" w:rsidR="00084744" w:rsidRPr="00084744" w:rsidRDefault="00084744" w:rsidP="00084744">
            <w:pPr>
              <w:pStyle w:val="ListParagraph"/>
              <w:numPr>
                <w:ilvl w:val="0"/>
                <w:numId w:val="14"/>
              </w:numPr>
            </w:pPr>
            <w:r w:rsidRPr="00084744">
              <w:t>Provided in-home internet and basic cybersecurity support to</w:t>
            </w:r>
            <w:r w:rsidR="0041150D">
              <w:t xml:space="preserve"> high-profile</w:t>
            </w:r>
            <w:r w:rsidRPr="00084744">
              <w:t xml:space="preserve"> </w:t>
            </w:r>
            <w:r w:rsidR="0041150D">
              <w:t>individuals and businesses</w:t>
            </w:r>
            <w:r w:rsidRPr="00084744">
              <w:t xml:space="preserve">, including setting up secure Wi-Fi networks, </w:t>
            </w:r>
            <w:r w:rsidR="0041150D">
              <w:t xml:space="preserve">firewalls, </w:t>
            </w:r>
            <w:r w:rsidRPr="00084744">
              <w:t>password management solutions, and educating clients on cybersecurity best practices to protect personal information and digital assets.</w:t>
            </w:r>
          </w:p>
          <w:p w14:paraId="12FF1A30" w14:textId="77777777" w:rsidR="00760770" w:rsidRDefault="00760770" w:rsidP="00084744">
            <w:pPr>
              <w:rPr>
                <w:b/>
                <w:bCs/>
              </w:rPr>
            </w:pPr>
          </w:p>
          <w:p w14:paraId="0D071B76" w14:textId="1ADC5D97" w:rsidR="00084744" w:rsidRDefault="00084744" w:rsidP="00084744">
            <w:pPr>
              <w:rPr>
                <w:b/>
                <w:bCs/>
              </w:rPr>
            </w:pPr>
            <w:r w:rsidRPr="00084744">
              <w:rPr>
                <w:b/>
                <w:bCs/>
              </w:rPr>
              <w:t>Self-Employed Personal Trainer Business and Client Management (2011-2023)</w:t>
            </w:r>
          </w:p>
          <w:p w14:paraId="741DEC8F" w14:textId="77777777" w:rsidR="0041150D" w:rsidRPr="00084744" w:rsidRDefault="0041150D" w:rsidP="00084744">
            <w:pPr>
              <w:rPr>
                <w:b/>
                <w:bCs/>
              </w:rPr>
            </w:pPr>
          </w:p>
          <w:p w14:paraId="59A4EBDD" w14:textId="31974079" w:rsidR="00B760C6" w:rsidRDefault="00B760C6" w:rsidP="00B760C6">
            <w:pPr>
              <w:pStyle w:val="ListParagraph"/>
              <w:numPr>
                <w:ilvl w:val="0"/>
                <w:numId w:val="14"/>
              </w:numPr>
            </w:pPr>
            <w:r>
              <w:t>Business Leadership: Spearheaded two high-performing personal training businesses, consistently achieving six-figure annual revenues.</w:t>
            </w:r>
          </w:p>
          <w:p w14:paraId="26F95B9F" w14:textId="77777777" w:rsidR="00B760C6" w:rsidRDefault="00B760C6" w:rsidP="00B760C6">
            <w:pPr>
              <w:pStyle w:val="ListParagraph"/>
              <w:numPr>
                <w:ilvl w:val="0"/>
                <w:numId w:val="14"/>
              </w:numPr>
            </w:pPr>
            <w:r>
              <w:t>Client Relationship Excellence: Maintained a 97% client retention rate, reflecting tailored fitness and nutrition program efficacy.</w:t>
            </w:r>
          </w:p>
          <w:p w14:paraId="2B2696C1" w14:textId="473CB08A" w:rsidR="00084744" w:rsidRPr="00084744" w:rsidRDefault="00B760C6" w:rsidP="00B760C6">
            <w:pPr>
              <w:pStyle w:val="ListParagraph"/>
              <w:numPr>
                <w:ilvl w:val="0"/>
                <w:numId w:val="14"/>
              </w:numPr>
            </w:pPr>
            <w:r>
              <w:t>Holistic Management: Seamlessly integrated digital marketing strategies with comprehensive business management for sustained growth and client acquisition.</w:t>
            </w:r>
          </w:p>
        </w:tc>
      </w:tr>
    </w:tbl>
    <w:p w14:paraId="2B4AA38B" w14:textId="4E12873D" w:rsidR="00566C72" w:rsidRDefault="00566C72" w:rsidP="00B13E9F">
      <w:pPr>
        <w:ind w:left="0"/>
      </w:pPr>
    </w:p>
    <w:sectPr w:rsidR="00566C72" w:rsidSect="00566C72">
      <w:headerReference w:type="default" r:id="rId11"/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35D87" w14:textId="77777777" w:rsidR="00534D6F" w:rsidRDefault="00534D6F" w:rsidP="00F316AD">
      <w:r>
        <w:separator/>
      </w:r>
    </w:p>
  </w:endnote>
  <w:endnote w:type="continuationSeparator" w:id="0">
    <w:p w14:paraId="45D2D05E" w14:textId="77777777" w:rsidR="00534D6F" w:rsidRDefault="00534D6F" w:rsidP="00F316AD">
      <w:r>
        <w:continuationSeparator/>
      </w:r>
    </w:p>
  </w:endnote>
  <w:endnote w:type="continuationNotice" w:id="1">
    <w:p w14:paraId="19937E32" w14:textId="77777777" w:rsidR="00534D6F" w:rsidRDefault="00534D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05CB" w14:textId="77777777" w:rsidR="00534D6F" w:rsidRDefault="00534D6F" w:rsidP="00F316AD">
      <w:r>
        <w:separator/>
      </w:r>
    </w:p>
  </w:footnote>
  <w:footnote w:type="continuationSeparator" w:id="0">
    <w:p w14:paraId="69DF6856" w14:textId="77777777" w:rsidR="00534D6F" w:rsidRDefault="00534D6F" w:rsidP="00F316AD">
      <w:r>
        <w:continuationSeparator/>
      </w:r>
    </w:p>
  </w:footnote>
  <w:footnote w:type="continuationNotice" w:id="1">
    <w:p w14:paraId="6F74339B" w14:textId="77777777" w:rsidR="00534D6F" w:rsidRDefault="00534D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B457" w14:textId="77777777" w:rsidR="00134F2E" w:rsidRPr="008C58C0" w:rsidRDefault="00134F2E" w:rsidP="00134F2E">
    <w:pPr>
      <w:pStyle w:val="Title"/>
      <w:ind w:left="-108"/>
    </w:pPr>
    <w:r>
      <w:t>Vishaan Harypursat</w:t>
    </w:r>
  </w:p>
  <w:p w14:paraId="44620D1C" w14:textId="4CBD6765" w:rsidR="00134F2E" w:rsidRPr="00134F2E" w:rsidRDefault="0041150D" w:rsidP="00134F2E">
    <w:pPr>
      <w:pStyle w:val="Header"/>
      <w:ind w:left="0"/>
      <w:rPr>
        <w:sz w:val="24"/>
        <w:szCs w:val="28"/>
      </w:rPr>
    </w:pPr>
    <w:r>
      <w:rPr>
        <w:sz w:val="24"/>
        <w:szCs w:val="28"/>
      </w:rPr>
      <w:t xml:space="preserve">Cybersecurity Professional, </w:t>
    </w:r>
    <w:r w:rsidR="00134F2E" w:rsidRPr="00134F2E">
      <w:rPr>
        <w:sz w:val="24"/>
        <w:szCs w:val="28"/>
      </w:rPr>
      <w:t>Founder and CEO</w:t>
    </w:r>
    <w:r>
      <w:rPr>
        <w:sz w:val="24"/>
        <w:szCs w:val="28"/>
      </w:rPr>
      <w:t xml:space="preserve"> of </w:t>
    </w:r>
    <w:r w:rsidR="00134F2E" w:rsidRPr="00134F2E">
      <w:rPr>
        <w:sz w:val="24"/>
        <w:szCs w:val="28"/>
      </w:rPr>
      <w:t>Vishs Fitness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FAC67EB"/>
    <w:multiLevelType w:val="hybridMultilevel"/>
    <w:tmpl w:val="C9067E8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191B4663"/>
    <w:multiLevelType w:val="hybridMultilevel"/>
    <w:tmpl w:val="F1B68806"/>
    <w:lvl w:ilvl="0" w:tplc="4ABA3A96">
      <w:start w:val="10"/>
      <w:numFmt w:val="bullet"/>
      <w:lvlText w:val="-"/>
      <w:lvlJc w:val="left"/>
      <w:pPr>
        <w:ind w:left="504" w:hanging="360"/>
      </w:pPr>
      <w:rPr>
        <w:rFonts w:ascii="Bookman Old Style" w:eastAsiaTheme="minorHAnsi" w:hAnsi="Bookman Old Style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21B56828"/>
    <w:multiLevelType w:val="hybridMultilevel"/>
    <w:tmpl w:val="F7E805DC"/>
    <w:lvl w:ilvl="0" w:tplc="F3E05B82">
      <w:start w:val="10"/>
      <w:numFmt w:val="bullet"/>
      <w:lvlText w:val="-"/>
      <w:lvlJc w:val="left"/>
      <w:pPr>
        <w:ind w:left="504" w:hanging="360"/>
      </w:pPr>
      <w:rPr>
        <w:rFonts w:ascii="Bookman Old Style" w:eastAsiaTheme="minorHAnsi" w:hAnsi="Bookman Old Style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 w15:restartNumberingAfterBreak="0">
    <w:nsid w:val="25782B10"/>
    <w:multiLevelType w:val="hybridMultilevel"/>
    <w:tmpl w:val="790C4836"/>
    <w:lvl w:ilvl="0" w:tplc="04E87226">
      <w:start w:val="10"/>
      <w:numFmt w:val="bullet"/>
      <w:lvlText w:val="-"/>
      <w:lvlJc w:val="left"/>
      <w:pPr>
        <w:ind w:left="504" w:hanging="360"/>
      </w:pPr>
      <w:rPr>
        <w:rFonts w:ascii="Bookman Old Style" w:eastAsiaTheme="minorHAnsi" w:hAnsi="Bookman Old Style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76FDC"/>
    <w:multiLevelType w:val="hybridMultilevel"/>
    <w:tmpl w:val="4E22CA1C"/>
    <w:lvl w:ilvl="0" w:tplc="188AE3EA">
      <w:start w:val="10"/>
      <w:numFmt w:val="bullet"/>
      <w:lvlText w:val="-"/>
      <w:lvlJc w:val="left"/>
      <w:pPr>
        <w:ind w:left="504" w:hanging="360"/>
      </w:pPr>
      <w:rPr>
        <w:rFonts w:ascii="Bookman Old Style" w:eastAsiaTheme="minorHAnsi" w:hAnsi="Bookman Old Style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" w15:restartNumberingAfterBreak="0">
    <w:nsid w:val="50D2439B"/>
    <w:multiLevelType w:val="hybridMultilevel"/>
    <w:tmpl w:val="2EA6FF66"/>
    <w:lvl w:ilvl="0" w:tplc="6724589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181109">
    <w:abstractNumId w:val="0"/>
  </w:num>
  <w:num w:numId="2" w16cid:durableId="1466386548">
    <w:abstractNumId w:val="1"/>
  </w:num>
  <w:num w:numId="3" w16cid:durableId="1121340193">
    <w:abstractNumId w:val="2"/>
  </w:num>
  <w:num w:numId="4" w16cid:durableId="549927600">
    <w:abstractNumId w:val="3"/>
  </w:num>
  <w:num w:numId="5" w16cid:durableId="1175456868">
    <w:abstractNumId w:val="8"/>
  </w:num>
  <w:num w:numId="6" w16cid:durableId="1633514835">
    <w:abstractNumId w:val="4"/>
  </w:num>
  <w:num w:numId="7" w16cid:durableId="702754153">
    <w:abstractNumId w:val="5"/>
  </w:num>
  <w:num w:numId="8" w16cid:durableId="1467625787">
    <w:abstractNumId w:val="6"/>
  </w:num>
  <w:num w:numId="9" w16cid:durableId="676270510">
    <w:abstractNumId w:val="7"/>
  </w:num>
  <w:num w:numId="10" w16cid:durableId="428047739">
    <w:abstractNumId w:val="9"/>
  </w:num>
  <w:num w:numId="11" w16cid:durableId="1619487146">
    <w:abstractNumId w:val="14"/>
  </w:num>
  <w:num w:numId="12" w16cid:durableId="161702948">
    <w:abstractNumId w:val="10"/>
  </w:num>
  <w:num w:numId="13" w16cid:durableId="1210604060">
    <w:abstractNumId w:val="11"/>
  </w:num>
  <w:num w:numId="14" w16cid:durableId="1944728542">
    <w:abstractNumId w:val="15"/>
  </w:num>
  <w:num w:numId="15" w16cid:durableId="568030231">
    <w:abstractNumId w:val="12"/>
  </w:num>
  <w:num w:numId="16" w16cid:durableId="984236636">
    <w:abstractNumId w:val="13"/>
  </w:num>
  <w:num w:numId="17" w16cid:durableId="11954652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82"/>
    <w:rsid w:val="00003BB9"/>
    <w:rsid w:val="000434BA"/>
    <w:rsid w:val="0006263C"/>
    <w:rsid w:val="00065726"/>
    <w:rsid w:val="00084744"/>
    <w:rsid w:val="000902C1"/>
    <w:rsid w:val="000B131D"/>
    <w:rsid w:val="000B1449"/>
    <w:rsid w:val="000D7C65"/>
    <w:rsid w:val="000E1D44"/>
    <w:rsid w:val="0011242E"/>
    <w:rsid w:val="001213BA"/>
    <w:rsid w:val="00134F2E"/>
    <w:rsid w:val="00136F3E"/>
    <w:rsid w:val="00166381"/>
    <w:rsid w:val="001705BA"/>
    <w:rsid w:val="001864DC"/>
    <w:rsid w:val="001C122F"/>
    <w:rsid w:val="001C2A37"/>
    <w:rsid w:val="001E52C1"/>
    <w:rsid w:val="002045CB"/>
    <w:rsid w:val="0020696E"/>
    <w:rsid w:val="00222F66"/>
    <w:rsid w:val="002356A2"/>
    <w:rsid w:val="00247C1A"/>
    <w:rsid w:val="00285AC5"/>
    <w:rsid w:val="002B10C3"/>
    <w:rsid w:val="002D12DA"/>
    <w:rsid w:val="002D4A86"/>
    <w:rsid w:val="002E13C5"/>
    <w:rsid w:val="003019B2"/>
    <w:rsid w:val="00313878"/>
    <w:rsid w:val="00332D33"/>
    <w:rsid w:val="0034687F"/>
    <w:rsid w:val="0034688D"/>
    <w:rsid w:val="00357ED7"/>
    <w:rsid w:val="00372149"/>
    <w:rsid w:val="003C79CA"/>
    <w:rsid w:val="003D771D"/>
    <w:rsid w:val="003F05EF"/>
    <w:rsid w:val="0040233B"/>
    <w:rsid w:val="0041150D"/>
    <w:rsid w:val="00425619"/>
    <w:rsid w:val="004509AD"/>
    <w:rsid w:val="0046216D"/>
    <w:rsid w:val="00476DE0"/>
    <w:rsid w:val="004A2A78"/>
    <w:rsid w:val="004C171F"/>
    <w:rsid w:val="004C6179"/>
    <w:rsid w:val="004D0C0F"/>
    <w:rsid w:val="004D2935"/>
    <w:rsid w:val="004F222B"/>
    <w:rsid w:val="004F5F22"/>
    <w:rsid w:val="00511A6E"/>
    <w:rsid w:val="00534D6F"/>
    <w:rsid w:val="005359D7"/>
    <w:rsid w:val="00566C72"/>
    <w:rsid w:val="00573DA5"/>
    <w:rsid w:val="0057534A"/>
    <w:rsid w:val="005856F0"/>
    <w:rsid w:val="005A1F1C"/>
    <w:rsid w:val="005C0EC2"/>
    <w:rsid w:val="00605A5B"/>
    <w:rsid w:val="006265DD"/>
    <w:rsid w:val="0066141D"/>
    <w:rsid w:val="006A01F5"/>
    <w:rsid w:val="006A1B48"/>
    <w:rsid w:val="006B1FC6"/>
    <w:rsid w:val="006C60E6"/>
    <w:rsid w:val="006D2195"/>
    <w:rsid w:val="006E70D3"/>
    <w:rsid w:val="00741963"/>
    <w:rsid w:val="00746927"/>
    <w:rsid w:val="0075458C"/>
    <w:rsid w:val="00760770"/>
    <w:rsid w:val="00772539"/>
    <w:rsid w:val="00781C90"/>
    <w:rsid w:val="00791510"/>
    <w:rsid w:val="007B0F94"/>
    <w:rsid w:val="007C605D"/>
    <w:rsid w:val="008245BC"/>
    <w:rsid w:val="0083302B"/>
    <w:rsid w:val="00847167"/>
    <w:rsid w:val="0087637A"/>
    <w:rsid w:val="00886C31"/>
    <w:rsid w:val="008B095A"/>
    <w:rsid w:val="008C58C0"/>
    <w:rsid w:val="008E1D8F"/>
    <w:rsid w:val="008E3992"/>
    <w:rsid w:val="008F7B86"/>
    <w:rsid w:val="009021F9"/>
    <w:rsid w:val="009147D9"/>
    <w:rsid w:val="0092573E"/>
    <w:rsid w:val="00951C4B"/>
    <w:rsid w:val="00975139"/>
    <w:rsid w:val="009B6F11"/>
    <w:rsid w:val="009B7E24"/>
    <w:rsid w:val="009D7E0D"/>
    <w:rsid w:val="009E2AB4"/>
    <w:rsid w:val="009E3C0B"/>
    <w:rsid w:val="00A267F8"/>
    <w:rsid w:val="00A77921"/>
    <w:rsid w:val="00A97B30"/>
    <w:rsid w:val="00AF0801"/>
    <w:rsid w:val="00AF175F"/>
    <w:rsid w:val="00B13E9F"/>
    <w:rsid w:val="00B575FB"/>
    <w:rsid w:val="00B57CF0"/>
    <w:rsid w:val="00B57E32"/>
    <w:rsid w:val="00B760C6"/>
    <w:rsid w:val="00BC5B49"/>
    <w:rsid w:val="00BF3FFF"/>
    <w:rsid w:val="00C00D2B"/>
    <w:rsid w:val="00C1095A"/>
    <w:rsid w:val="00C41261"/>
    <w:rsid w:val="00C55D85"/>
    <w:rsid w:val="00CA1480"/>
    <w:rsid w:val="00CA2273"/>
    <w:rsid w:val="00CA7D10"/>
    <w:rsid w:val="00CD50FD"/>
    <w:rsid w:val="00CF6848"/>
    <w:rsid w:val="00D025DA"/>
    <w:rsid w:val="00D17EE7"/>
    <w:rsid w:val="00D266D4"/>
    <w:rsid w:val="00D47124"/>
    <w:rsid w:val="00D5682E"/>
    <w:rsid w:val="00D74B86"/>
    <w:rsid w:val="00DB0742"/>
    <w:rsid w:val="00DD5D7B"/>
    <w:rsid w:val="00DD5F82"/>
    <w:rsid w:val="00DD6228"/>
    <w:rsid w:val="00E0090A"/>
    <w:rsid w:val="00E16B82"/>
    <w:rsid w:val="00E61FA3"/>
    <w:rsid w:val="00E62868"/>
    <w:rsid w:val="00E67CDA"/>
    <w:rsid w:val="00E76BE2"/>
    <w:rsid w:val="00E8212E"/>
    <w:rsid w:val="00E839D7"/>
    <w:rsid w:val="00EC44B9"/>
    <w:rsid w:val="00ED6E05"/>
    <w:rsid w:val="00EF45F5"/>
    <w:rsid w:val="00F00B66"/>
    <w:rsid w:val="00F03B21"/>
    <w:rsid w:val="00F316AD"/>
    <w:rsid w:val="00F40269"/>
    <w:rsid w:val="00F4501B"/>
    <w:rsid w:val="00F50300"/>
    <w:rsid w:val="00FB0F63"/>
    <w:rsid w:val="00FD6392"/>
    <w:rsid w:val="00FE5EA0"/>
    <w:rsid w:val="00FF2E35"/>
    <w:rsid w:val="00FF5582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279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\AppData\Roaming\Microsoft\Templates\Classic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D2281A285D43ECA4ECF5FC028E2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BEFC0-A60E-4CBB-BBB0-923AE243B33A}"/>
      </w:docPartPr>
      <w:docPartBody>
        <w:p w:rsidR="002B5305" w:rsidRDefault="00000000">
          <w:pPr>
            <w:pStyle w:val="95D2281A285D43ECA4ECF5FC028E2E71"/>
          </w:pPr>
          <w:r>
            <w:t>Objective</w:t>
          </w:r>
        </w:p>
      </w:docPartBody>
    </w:docPart>
    <w:docPart>
      <w:docPartPr>
        <w:name w:val="E5C77061D5F341D8A4DC22F3C91DD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1C852-E517-492B-9B0F-E0129800AFD1}"/>
      </w:docPartPr>
      <w:docPartBody>
        <w:p w:rsidR="002B5305" w:rsidRDefault="00000000">
          <w:pPr>
            <w:pStyle w:val="E5C77061D5F341D8A4DC22F3C91DD4FE"/>
          </w:pPr>
          <w:r>
            <w:rPr>
              <w:noProof/>
            </w:rPr>
            <w:t>Education</w:t>
          </w:r>
        </w:p>
      </w:docPartBody>
    </w:docPart>
    <w:docPart>
      <w:docPartPr>
        <w:name w:val="DA95859090E44A3A9F568A806CB3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9F3FD-DFBE-4367-8D15-8215FD5F536F}"/>
      </w:docPartPr>
      <w:docPartBody>
        <w:p w:rsidR="002B5305" w:rsidRDefault="00000000">
          <w:pPr>
            <w:pStyle w:val="DA95859090E44A3A9F568A806CB39FE3"/>
          </w:pPr>
          <w:r>
            <w:rPr>
              <w:noProof/>
            </w:rPr>
            <w:t>Key Skills</w:t>
          </w:r>
        </w:p>
      </w:docPartBody>
    </w:docPart>
    <w:docPart>
      <w:docPartPr>
        <w:name w:val="6621040915604C2DA8713A0A2868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5BE2E-B759-4FA7-8295-A56B17A8CD46}"/>
      </w:docPartPr>
      <w:docPartBody>
        <w:p w:rsidR="002B5305" w:rsidRDefault="00000000">
          <w:pPr>
            <w:pStyle w:val="6621040915604C2DA8713A0A2868E277"/>
          </w:pPr>
          <w:r>
            <w:rPr>
              <w:noProof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17"/>
    <w:rsid w:val="000F123B"/>
    <w:rsid w:val="002B5305"/>
    <w:rsid w:val="002F529C"/>
    <w:rsid w:val="005C6F68"/>
    <w:rsid w:val="007826C4"/>
    <w:rsid w:val="008D18BE"/>
    <w:rsid w:val="00B30C17"/>
    <w:rsid w:val="00D523F5"/>
    <w:rsid w:val="00DF71EB"/>
    <w:rsid w:val="00E9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kern w:val="0"/>
      <w:sz w:val="2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95D2281A285D43ECA4ECF5FC028E2E71">
    <w:name w:val="95D2281A285D43ECA4ECF5FC028E2E71"/>
  </w:style>
  <w:style w:type="paragraph" w:customStyle="1" w:styleId="E5C77061D5F341D8A4DC22F3C91DD4FE">
    <w:name w:val="E5C77061D5F341D8A4DC22F3C91DD4FE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 (Body CS)"/>
      <w:b/>
      <w:color w:val="000000" w:themeColor="text1"/>
      <w:kern w:val="0"/>
      <w:sz w:val="20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A95859090E44A3A9F568A806CB39FE3">
    <w:name w:val="DA95859090E44A3A9F568A806CB39FE3"/>
  </w:style>
  <w:style w:type="paragraph" w:customStyle="1" w:styleId="6621040915604C2DA8713A0A2868E277">
    <w:name w:val="6621040915604C2DA8713A0A2868E2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7EC103-55B8-4B86-A388-F90FFBE50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760F549-01C0-4075-AC18-B7E1B5A47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5BF71-4DB0-4C39-9F02-979E2E91A9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C0507F-CC9A-4569-A30F-DFD67EC88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management resume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2023-05-07T22:45:00Z</dcterms:created>
  <dcterms:modified xsi:type="dcterms:W3CDTF">2023-10-21T00:04:00Z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